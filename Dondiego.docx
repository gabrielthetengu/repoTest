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5F39B6">
      <w:pPr>
        <w:pStyle w:val="Puest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DonDiego</w:t>
      </w:r>
    </w:p>
    <w:p w:rsidR="00DF4BE4" w:rsidRDefault="00DF4BE4">
      <w:pPr>
        <w:rPr>
          <w:rFonts w:ascii="Century Gothic" w:hAnsi="Century Gothic"/>
          <w:noProof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4BE4" w:rsidTr="00DF4BE4">
        <w:tc>
          <w:tcPr>
            <w:tcW w:w="2337" w:type="dxa"/>
          </w:tcPr>
          <w:p w:rsidR="00DF4BE4" w:rsidRDefault="005F39B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PRODUCTO</w:t>
            </w:r>
          </w:p>
        </w:tc>
        <w:tc>
          <w:tcPr>
            <w:tcW w:w="2337" w:type="dxa"/>
          </w:tcPr>
          <w:p w:rsidR="00DF4BE4" w:rsidRDefault="005F39B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DESCRIPCIÓN</w:t>
            </w:r>
          </w:p>
        </w:tc>
        <w:tc>
          <w:tcPr>
            <w:tcW w:w="2338" w:type="dxa"/>
          </w:tcPr>
          <w:p w:rsidR="00DF4BE4" w:rsidRDefault="005F39B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HORAS</w:t>
            </w:r>
          </w:p>
        </w:tc>
        <w:tc>
          <w:tcPr>
            <w:tcW w:w="2338" w:type="dxa"/>
          </w:tcPr>
          <w:p w:rsidR="00DF4BE4" w:rsidRDefault="00B92E4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PERIODICIDAD</w:t>
            </w:r>
          </w:p>
        </w:tc>
      </w:tr>
      <w:tr w:rsidR="00DF4BE4" w:rsidRPr="00554F10" w:rsidTr="00DF4BE4">
        <w:tc>
          <w:tcPr>
            <w:tcW w:w="2337" w:type="dxa"/>
          </w:tcPr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Programación página responsiva HTML5 Wcomponent. PHP 5.6</w:t>
            </w:r>
          </w:p>
        </w:tc>
        <w:tc>
          <w:tcPr>
            <w:tcW w:w="2337" w:type="dxa"/>
          </w:tcPr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Sin panel de adminstración</w:t>
            </w:r>
          </w:p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Hasta 5 secciones</w:t>
            </w:r>
          </w:p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 a 3 galerias</w:t>
            </w:r>
          </w:p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Formulario de contacto</w:t>
            </w:r>
          </w:p>
          <w:p w:rsidR="00BD2B60" w:rsidRDefault="00BD2B6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Forward email</w:t>
            </w:r>
          </w:p>
        </w:tc>
        <w:tc>
          <w:tcPr>
            <w:tcW w:w="2338" w:type="dxa"/>
          </w:tcPr>
          <w:p w:rsidR="00DF4BE4" w:rsidRDefault="008F4D9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14</w:t>
            </w:r>
            <w:r w:rsidR="00DF4BE4">
              <w:rPr>
                <w:noProof/>
                <w:lang w:val="es-ES"/>
              </w:rPr>
              <w:t xml:space="preserve"> Horas</w:t>
            </w:r>
            <w:r>
              <w:rPr>
                <w:noProof/>
                <w:lang w:val="es-ES"/>
              </w:rPr>
              <w:t xml:space="preserve"> a 20</w:t>
            </w:r>
            <w:r w:rsidR="008311D5">
              <w:rPr>
                <w:noProof/>
                <w:lang w:val="es-ES"/>
              </w:rPr>
              <w:t xml:space="preserve"> Horas dependiendo de la complejidad del diseño</w:t>
            </w:r>
          </w:p>
        </w:tc>
        <w:tc>
          <w:tcPr>
            <w:tcW w:w="2338" w:type="dxa"/>
          </w:tcPr>
          <w:p w:rsidR="00DF4BE4" w:rsidRDefault="00A32F4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214C6A" w:rsidRPr="00554F10" w:rsidTr="00DF4BE4">
        <w:tc>
          <w:tcPr>
            <w:tcW w:w="2337" w:type="dxa"/>
          </w:tcPr>
          <w:p w:rsidR="00214C6A" w:rsidRDefault="00214C6A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SEO</w:t>
            </w:r>
          </w:p>
        </w:tc>
        <w:tc>
          <w:tcPr>
            <w:tcW w:w="2337" w:type="dxa"/>
          </w:tcPr>
          <w:p w:rsidR="00214C6A" w:rsidRDefault="00214C6A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Optimización </w:t>
            </w:r>
          </w:p>
          <w:p w:rsidR="00214C6A" w:rsidRDefault="00214C6A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Estadisticas mensuales</w:t>
            </w:r>
          </w:p>
        </w:tc>
        <w:tc>
          <w:tcPr>
            <w:tcW w:w="2338" w:type="dxa"/>
          </w:tcPr>
          <w:p w:rsidR="00214C6A" w:rsidRDefault="00214C6A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8 Horas</w:t>
            </w:r>
          </w:p>
        </w:tc>
        <w:tc>
          <w:tcPr>
            <w:tcW w:w="2338" w:type="dxa"/>
          </w:tcPr>
          <w:p w:rsidR="00214C6A" w:rsidRDefault="00214C6A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DF4BE4" w:rsidTr="00DF4BE4">
        <w:tc>
          <w:tcPr>
            <w:tcW w:w="2337" w:type="dxa"/>
          </w:tcPr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Cotizador online</w:t>
            </w:r>
          </w:p>
        </w:tc>
        <w:tc>
          <w:tcPr>
            <w:tcW w:w="2337" w:type="dxa"/>
          </w:tcPr>
          <w:p w:rsidR="00DF4BE4" w:rsidRDefault="00DF4BE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Sin panel de adminstración</w:t>
            </w:r>
          </w:p>
          <w:p w:rsidR="00DF4BE4" w:rsidRDefault="00DF4BE4">
            <w:pPr>
              <w:rPr>
                <w:noProof/>
                <w:lang w:val="es-ES"/>
              </w:rPr>
            </w:pPr>
          </w:p>
          <w:p w:rsidR="000C74F6" w:rsidRDefault="000C74F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Envio de la cotizacion por email</w:t>
            </w:r>
          </w:p>
          <w:p w:rsidR="00A764FD" w:rsidRDefault="00A764FD">
            <w:pPr>
              <w:rPr>
                <w:noProof/>
                <w:lang w:val="es-ES"/>
              </w:rPr>
            </w:pPr>
          </w:p>
          <w:p w:rsidR="000C74F6" w:rsidRDefault="000C74F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Sin pagos online</w:t>
            </w:r>
          </w:p>
        </w:tc>
        <w:tc>
          <w:tcPr>
            <w:tcW w:w="2338" w:type="dxa"/>
          </w:tcPr>
          <w:p w:rsidR="00DF4BE4" w:rsidRDefault="006B17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10</w:t>
            </w:r>
            <w:r w:rsidR="000C74F6">
              <w:rPr>
                <w:noProof/>
                <w:lang w:val="es-ES"/>
              </w:rPr>
              <w:t xml:space="preserve"> Horas</w:t>
            </w:r>
          </w:p>
        </w:tc>
        <w:tc>
          <w:tcPr>
            <w:tcW w:w="2338" w:type="dxa"/>
          </w:tcPr>
          <w:p w:rsidR="00DF4BE4" w:rsidRDefault="00A32F4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572B66" w:rsidTr="00DF4BE4">
        <w:tc>
          <w:tcPr>
            <w:tcW w:w="2337" w:type="dxa"/>
          </w:tcPr>
          <w:p w:rsidR="00572B66" w:rsidRDefault="00572B66" w:rsidP="000C74F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Creacion de DB de prospectos y clientes</w:t>
            </w:r>
            <w:r w:rsidR="00436BF7">
              <w:rPr>
                <w:noProof/>
                <w:lang w:val="es-ES"/>
              </w:rPr>
              <w:t xml:space="preserve"> </w:t>
            </w:r>
          </w:p>
        </w:tc>
        <w:tc>
          <w:tcPr>
            <w:tcW w:w="2337" w:type="dxa"/>
          </w:tcPr>
          <w:p w:rsidR="000C74F6" w:rsidRDefault="000C74F6" w:rsidP="000C74F6">
            <w:pPr>
              <w:rPr>
                <w:noProof/>
                <w:lang w:val="es-ES"/>
              </w:rPr>
            </w:pPr>
          </w:p>
        </w:tc>
        <w:tc>
          <w:tcPr>
            <w:tcW w:w="2338" w:type="dxa"/>
          </w:tcPr>
          <w:p w:rsidR="00572B66" w:rsidRDefault="000C74F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 Horas</w:t>
            </w:r>
          </w:p>
        </w:tc>
        <w:tc>
          <w:tcPr>
            <w:tcW w:w="2338" w:type="dxa"/>
          </w:tcPr>
          <w:p w:rsidR="00572B66" w:rsidRDefault="00A32F4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0C74F6" w:rsidTr="00DF4BE4">
        <w:tc>
          <w:tcPr>
            <w:tcW w:w="2337" w:type="dxa"/>
          </w:tcPr>
          <w:p w:rsidR="000C74F6" w:rsidRDefault="000C74F6" w:rsidP="000C74F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Populate DB</w:t>
            </w:r>
          </w:p>
        </w:tc>
        <w:tc>
          <w:tcPr>
            <w:tcW w:w="2337" w:type="dxa"/>
          </w:tcPr>
          <w:p w:rsidR="000C74F6" w:rsidRDefault="000C74F6" w:rsidP="000C74F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Por cada 200 </w:t>
            </w:r>
          </w:p>
          <w:p w:rsidR="000C74F6" w:rsidRDefault="000C74F6" w:rsidP="000C74F6">
            <w:pPr>
              <w:rPr>
                <w:noProof/>
                <w:lang w:val="es-ES"/>
              </w:rPr>
            </w:pPr>
          </w:p>
        </w:tc>
        <w:tc>
          <w:tcPr>
            <w:tcW w:w="2338" w:type="dxa"/>
          </w:tcPr>
          <w:p w:rsidR="000C74F6" w:rsidRDefault="000C74F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Depende del formato en que se encuentre la información</w:t>
            </w:r>
          </w:p>
          <w:p w:rsidR="000C74F6" w:rsidRDefault="00956B97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 a 6</w:t>
            </w:r>
            <w:bookmarkStart w:id="0" w:name="_GoBack"/>
            <w:bookmarkEnd w:id="0"/>
            <w:r w:rsidR="000C74F6">
              <w:rPr>
                <w:noProof/>
                <w:lang w:val="es-ES"/>
              </w:rPr>
              <w:t xml:space="preserve"> horas</w:t>
            </w:r>
          </w:p>
        </w:tc>
        <w:tc>
          <w:tcPr>
            <w:tcW w:w="2338" w:type="dxa"/>
          </w:tcPr>
          <w:p w:rsidR="000C74F6" w:rsidRDefault="000638A7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periodico</w:t>
            </w:r>
          </w:p>
        </w:tc>
      </w:tr>
      <w:tr w:rsidR="00572B66" w:rsidTr="00DF4BE4"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Web app para cap</w:t>
            </w:r>
            <w:r w:rsidR="000C74F6">
              <w:rPr>
                <w:noProof/>
                <w:lang w:val="es-ES"/>
              </w:rPr>
              <w:t>tura de datos de clientes y come</w:t>
            </w:r>
            <w:r>
              <w:rPr>
                <w:noProof/>
                <w:lang w:val="es-ES"/>
              </w:rPr>
              <w:t>ntarios</w:t>
            </w:r>
          </w:p>
        </w:tc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Vinculada a DB de prospectos y clientes</w:t>
            </w:r>
          </w:p>
          <w:p w:rsidR="009C398E" w:rsidRDefault="009C398E" w:rsidP="00572B66">
            <w:pPr>
              <w:rPr>
                <w:noProof/>
                <w:lang w:val="es-ES"/>
              </w:rPr>
            </w:pPr>
          </w:p>
          <w:p w:rsidR="009C398E" w:rsidRDefault="009C398E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Generador de reportes</w:t>
            </w:r>
          </w:p>
        </w:tc>
        <w:tc>
          <w:tcPr>
            <w:tcW w:w="2338" w:type="dxa"/>
          </w:tcPr>
          <w:p w:rsidR="00572B66" w:rsidRDefault="009C398E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  <w:r w:rsidR="000C74F6">
              <w:rPr>
                <w:noProof/>
                <w:lang w:val="es-ES"/>
              </w:rPr>
              <w:t xml:space="preserve"> horas</w:t>
            </w:r>
          </w:p>
        </w:tc>
        <w:tc>
          <w:tcPr>
            <w:tcW w:w="2338" w:type="dxa"/>
          </w:tcPr>
          <w:p w:rsidR="00572B66" w:rsidRDefault="00A32F4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572B66" w:rsidTr="00DF4BE4">
        <w:tc>
          <w:tcPr>
            <w:tcW w:w="2337" w:type="dxa"/>
          </w:tcPr>
          <w:p w:rsidR="00572B66" w:rsidRDefault="00572B66" w:rsidP="00554F1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Newsletter creación de email </w:t>
            </w:r>
            <w:r w:rsidR="00554F10">
              <w:rPr>
                <w:noProof/>
                <w:lang w:val="es-ES"/>
              </w:rPr>
              <w:t xml:space="preserve"> </w:t>
            </w:r>
          </w:p>
        </w:tc>
        <w:tc>
          <w:tcPr>
            <w:tcW w:w="2337" w:type="dxa"/>
          </w:tcPr>
          <w:p w:rsidR="00572B66" w:rsidRDefault="001A3CF0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  <w:r w:rsidR="00572B66">
              <w:rPr>
                <w:noProof/>
                <w:lang w:val="es-ES"/>
              </w:rPr>
              <w:t xml:space="preserve"> template</w:t>
            </w:r>
            <w:r w:rsidR="000C74F6">
              <w:rPr>
                <w:noProof/>
                <w:lang w:val="es-ES"/>
              </w:rPr>
              <w:t xml:space="preserve"> con diseño apropiado para webmail</w:t>
            </w:r>
          </w:p>
          <w:p w:rsidR="00FB2F6F" w:rsidRDefault="00FB2F6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Incluye version web alone</w:t>
            </w:r>
          </w:p>
        </w:tc>
        <w:tc>
          <w:tcPr>
            <w:tcW w:w="2338" w:type="dxa"/>
          </w:tcPr>
          <w:p w:rsidR="00572B66" w:rsidRDefault="000C74F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 horas</w:t>
            </w:r>
          </w:p>
        </w:tc>
        <w:tc>
          <w:tcPr>
            <w:tcW w:w="2338" w:type="dxa"/>
          </w:tcPr>
          <w:p w:rsidR="00572B66" w:rsidRDefault="006C619C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periodico</w:t>
            </w:r>
          </w:p>
        </w:tc>
      </w:tr>
      <w:tr w:rsidR="00554F10" w:rsidTr="00DF4BE4">
        <w:tc>
          <w:tcPr>
            <w:tcW w:w="2337" w:type="dxa"/>
          </w:tcPr>
          <w:p w:rsidR="00554F10" w:rsidRDefault="00554F10" w:rsidP="00554F1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ciclo del newsletter</w:t>
            </w:r>
          </w:p>
        </w:tc>
        <w:tc>
          <w:tcPr>
            <w:tcW w:w="2337" w:type="dxa"/>
          </w:tcPr>
          <w:p w:rsidR="00554F10" w:rsidRDefault="00554F10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Baja, INAI, contacto/solicitudes</w:t>
            </w:r>
          </w:p>
        </w:tc>
        <w:tc>
          <w:tcPr>
            <w:tcW w:w="2338" w:type="dxa"/>
          </w:tcPr>
          <w:p w:rsidR="00554F10" w:rsidRDefault="00554F10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 horas</w:t>
            </w:r>
          </w:p>
        </w:tc>
        <w:tc>
          <w:tcPr>
            <w:tcW w:w="2338" w:type="dxa"/>
          </w:tcPr>
          <w:p w:rsidR="00554F10" w:rsidRDefault="00A32F4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572B66" w:rsidRPr="008311D5" w:rsidTr="00DF4BE4"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Newsletter Envio</w:t>
            </w:r>
          </w:p>
        </w:tc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Envio de promocional por casa 200 personas</w:t>
            </w:r>
          </w:p>
        </w:tc>
        <w:tc>
          <w:tcPr>
            <w:tcW w:w="2338" w:type="dxa"/>
          </w:tcPr>
          <w:p w:rsidR="00572B66" w:rsidRDefault="000C74F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 Horas (por tiempo para prevencion de spam</w:t>
            </w:r>
            <w:r w:rsidR="00F37976">
              <w:rPr>
                <w:noProof/>
                <w:lang w:val="es-ES"/>
              </w:rPr>
              <w:t>, no son dedicadas</w:t>
            </w:r>
            <w:r>
              <w:rPr>
                <w:noProof/>
                <w:lang w:val="es-ES"/>
              </w:rPr>
              <w:t>)</w:t>
            </w:r>
          </w:p>
        </w:tc>
        <w:tc>
          <w:tcPr>
            <w:tcW w:w="2338" w:type="dxa"/>
          </w:tcPr>
          <w:p w:rsidR="00572B66" w:rsidRDefault="006C619C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periodico</w:t>
            </w:r>
          </w:p>
        </w:tc>
      </w:tr>
      <w:tr w:rsidR="00572B66" w:rsidTr="00DF4BE4"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Creación del motor de newsletter</w:t>
            </w:r>
          </w:p>
        </w:tc>
        <w:tc>
          <w:tcPr>
            <w:tcW w:w="2337" w:type="dxa"/>
          </w:tcPr>
          <w:p w:rsidR="00572B66" w:rsidRDefault="00572B66" w:rsidP="00572B66">
            <w:pPr>
              <w:rPr>
                <w:noProof/>
                <w:lang w:val="es-ES"/>
              </w:rPr>
            </w:pPr>
          </w:p>
        </w:tc>
        <w:tc>
          <w:tcPr>
            <w:tcW w:w="2338" w:type="dxa"/>
          </w:tcPr>
          <w:p w:rsidR="00572B66" w:rsidRDefault="008311D5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16</w:t>
            </w:r>
            <w:r w:rsidR="000C74F6">
              <w:rPr>
                <w:noProof/>
                <w:lang w:val="es-ES"/>
              </w:rPr>
              <w:t xml:space="preserve"> Horas</w:t>
            </w:r>
          </w:p>
          <w:p w:rsidR="00EF231E" w:rsidRDefault="00EF231E" w:rsidP="00572B66">
            <w:pPr>
              <w:rPr>
                <w:noProof/>
                <w:lang w:val="es-ES"/>
              </w:rPr>
            </w:pPr>
          </w:p>
        </w:tc>
        <w:tc>
          <w:tcPr>
            <w:tcW w:w="2338" w:type="dxa"/>
          </w:tcPr>
          <w:p w:rsidR="00572B66" w:rsidRDefault="00A32F4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610D54" w:rsidRPr="00314D03" w:rsidTr="00DF4BE4">
        <w:tc>
          <w:tcPr>
            <w:tcW w:w="2337" w:type="dxa"/>
          </w:tcPr>
          <w:p w:rsidR="00610D54" w:rsidRDefault="00610D54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Creación de cuentas para anuncios</w:t>
            </w:r>
          </w:p>
        </w:tc>
        <w:tc>
          <w:tcPr>
            <w:tcW w:w="2337" w:type="dxa"/>
          </w:tcPr>
          <w:p w:rsidR="00610D54" w:rsidRDefault="00B72A7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Creación de 8</w:t>
            </w:r>
            <w:r w:rsidR="00610D54">
              <w:rPr>
                <w:noProof/>
                <w:lang w:val="es-ES"/>
              </w:rPr>
              <w:t xml:space="preserve"> cuentas</w:t>
            </w:r>
          </w:p>
        </w:tc>
        <w:tc>
          <w:tcPr>
            <w:tcW w:w="2338" w:type="dxa"/>
          </w:tcPr>
          <w:p w:rsidR="00610D54" w:rsidRDefault="0092482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 horas</w:t>
            </w:r>
          </w:p>
        </w:tc>
        <w:tc>
          <w:tcPr>
            <w:tcW w:w="2338" w:type="dxa"/>
          </w:tcPr>
          <w:p w:rsidR="00610D54" w:rsidRDefault="00A32F4F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</w:t>
            </w:r>
          </w:p>
        </w:tc>
      </w:tr>
      <w:tr w:rsidR="00314D03" w:rsidRPr="00314D03" w:rsidTr="00DF4BE4">
        <w:tc>
          <w:tcPr>
            <w:tcW w:w="2337" w:type="dxa"/>
          </w:tcPr>
          <w:p w:rsidR="00314D03" w:rsidRDefault="00610D54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Publicación anuncios </w:t>
            </w:r>
            <w:r w:rsidR="00314D03">
              <w:rPr>
                <w:noProof/>
                <w:lang w:val="es-ES"/>
              </w:rPr>
              <w:t>web</w:t>
            </w:r>
          </w:p>
        </w:tc>
        <w:tc>
          <w:tcPr>
            <w:tcW w:w="2337" w:type="dxa"/>
          </w:tcPr>
          <w:p w:rsidR="00314D03" w:rsidRDefault="00B72A7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Publicación de 8 </w:t>
            </w:r>
            <w:r w:rsidR="00610D54">
              <w:rPr>
                <w:noProof/>
                <w:lang w:val="es-ES"/>
              </w:rPr>
              <w:t xml:space="preserve">anuncios </w:t>
            </w:r>
            <w:r w:rsidR="00314D03">
              <w:rPr>
                <w:noProof/>
                <w:lang w:val="es-ES"/>
              </w:rPr>
              <w:t>en directorios especializados</w:t>
            </w:r>
            <w:r w:rsidR="00924826">
              <w:rPr>
                <w:noProof/>
                <w:lang w:val="es-ES"/>
              </w:rPr>
              <w:t>, incluye dos imágenes y un video(si aplica)</w:t>
            </w:r>
          </w:p>
        </w:tc>
        <w:tc>
          <w:tcPr>
            <w:tcW w:w="2338" w:type="dxa"/>
          </w:tcPr>
          <w:p w:rsidR="00314D03" w:rsidRDefault="0092482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 horas</w:t>
            </w:r>
          </w:p>
        </w:tc>
        <w:tc>
          <w:tcPr>
            <w:tcW w:w="2338" w:type="dxa"/>
          </w:tcPr>
          <w:p w:rsidR="00314D03" w:rsidRDefault="00924826" w:rsidP="00572B6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periodico</w:t>
            </w:r>
          </w:p>
        </w:tc>
      </w:tr>
    </w:tbl>
    <w:p w:rsidR="00DF4BE4" w:rsidRPr="00F42F63" w:rsidRDefault="00DF4BE4">
      <w:pPr>
        <w:rPr>
          <w:noProof/>
          <w:lang w:val="es-ES"/>
        </w:rPr>
      </w:pPr>
    </w:p>
    <w:sectPr w:rsidR="00DF4BE4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E4"/>
    <w:rsid w:val="000638A7"/>
    <w:rsid w:val="000C74F6"/>
    <w:rsid w:val="00166869"/>
    <w:rsid w:val="001A3CF0"/>
    <w:rsid w:val="00214C6A"/>
    <w:rsid w:val="0026764C"/>
    <w:rsid w:val="00314D03"/>
    <w:rsid w:val="003838CF"/>
    <w:rsid w:val="00436BF7"/>
    <w:rsid w:val="00554F10"/>
    <w:rsid w:val="00572B66"/>
    <w:rsid w:val="005C4984"/>
    <w:rsid w:val="005F39B6"/>
    <w:rsid w:val="005F562C"/>
    <w:rsid w:val="00610D54"/>
    <w:rsid w:val="00675EEA"/>
    <w:rsid w:val="006B1749"/>
    <w:rsid w:val="006C619C"/>
    <w:rsid w:val="0079242B"/>
    <w:rsid w:val="007C38F4"/>
    <w:rsid w:val="00827275"/>
    <w:rsid w:val="008311D5"/>
    <w:rsid w:val="008F4D93"/>
    <w:rsid w:val="00924826"/>
    <w:rsid w:val="00956B97"/>
    <w:rsid w:val="009C398E"/>
    <w:rsid w:val="00A32F4F"/>
    <w:rsid w:val="00A764FD"/>
    <w:rsid w:val="00B72A76"/>
    <w:rsid w:val="00B92E42"/>
    <w:rsid w:val="00BD2B60"/>
    <w:rsid w:val="00BD3CA8"/>
    <w:rsid w:val="00DE6757"/>
    <w:rsid w:val="00DF4BE4"/>
    <w:rsid w:val="00EB1687"/>
    <w:rsid w:val="00EC64B3"/>
    <w:rsid w:val="00ED029F"/>
    <w:rsid w:val="00EF231E"/>
    <w:rsid w:val="00F37976"/>
    <w:rsid w:val="00F42F63"/>
    <w:rsid w:val="00FB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C65C-9F3E-4CDD-80BA-C6A0044C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DF4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1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91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</dc:creator>
  <cp:keywords/>
  <cp:lastModifiedBy>USER 1</cp:lastModifiedBy>
  <cp:revision>37</cp:revision>
  <dcterms:created xsi:type="dcterms:W3CDTF">2016-08-04T05:49:00Z</dcterms:created>
  <dcterms:modified xsi:type="dcterms:W3CDTF">2016-08-04T07:45:00Z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